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FEC" w:rsidRDefault="00FB44C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alt="" style="position:absolute;margin-left:36pt;margin-top:564pt;width:32.25pt;height:78.75pt;z-index:-251634688;mso-position-horizontal-relative:page;mso-position-vertical-relative:page;mso-width-relative:margin;v-text-anchor:middle" wrapcoords="-2057 -1571 -2057 22778 23657 22778 23657 -1571 -2057 -1571" o:allowincell="f" filled="f" strokecolor="#622423 [1605]" strokeweight="6pt">
            <v:stroke linestyle="thickThin"/>
            <v:textbox style="layout-flow:vertical;mso-next-textbox:#_x0000_s1039" inset="0,0,0,0">
              <w:txbxContent>
                <w:p w:rsidR="002259F9" w:rsidRPr="007C3585" w:rsidRDefault="002259F9" w:rsidP="002259F9">
                  <w:pPr>
                    <w:spacing w:line="360" w:lineRule="auto"/>
                    <w:jc w:val="center"/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sz w:val="28"/>
                      <w:szCs w:val="28"/>
                    </w:rPr>
                  </w:pPr>
                  <w:r w:rsidRPr="007C3585"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sz w:val="28"/>
                      <w:szCs w:val="28"/>
                    </w:rPr>
                    <w:t>Front</w:t>
                  </w:r>
                </w:p>
              </w:txbxContent>
            </v:textbox>
            <w10:wrap type="tight" anchorx="page" anchory="page"/>
          </v:shape>
        </w:pict>
      </w:r>
      <w:r>
        <w:rPr>
          <w:noProof/>
          <w:lang w:eastAsia="zh-TW"/>
        </w:rPr>
        <w:pict>
          <v:shape id="_x0000_s1034" type="#_x0000_t202" alt="" style="position:absolute;margin-left:36pt;margin-top:189pt;width:32.25pt;height:78.75pt;z-index:-251641856;mso-position-horizontal-relative:page;mso-position-vertical-relative:page;mso-width-relative:margin;v-text-anchor:middle" wrapcoords="-2057 -1571 -2057 22778 23657 22778 23657 -1571 -2057 -1571" o:allowincell="f" filled="f" strokecolor="#622423 [1605]" strokeweight="6pt">
            <v:stroke linestyle="thickThin"/>
            <v:textbox style="layout-flow:vertical;mso-next-textbox:#_x0000_s1034" inset="0,0,0,0">
              <w:txbxContent>
                <w:p w:rsidR="007C3585" w:rsidRPr="007C3585" w:rsidRDefault="007C3585">
                  <w:pPr>
                    <w:spacing w:line="360" w:lineRule="auto"/>
                    <w:jc w:val="center"/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sz w:val="28"/>
                      <w:szCs w:val="28"/>
                    </w:rPr>
                  </w:pPr>
                  <w:r w:rsidRPr="007C3585"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sz w:val="28"/>
                      <w:szCs w:val="28"/>
                    </w:rPr>
                    <w:t>Front</w:t>
                  </w:r>
                </w:p>
              </w:txbxContent>
            </v:textbox>
            <w10:wrap type="tight" anchorx="page" anchory="page"/>
          </v:shape>
        </w:pict>
      </w:r>
      <w:r w:rsidR="002259F9"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6648450</wp:posOffset>
            </wp:positionH>
            <wp:positionV relativeFrom="paragraph">
              <wp:posOffset>1000125</wp:posOffset>
            </wp:positionV>
            <wp:extent cx="323850" cy="523875"/>
            <wp:effectExtent l="19050" t="0" r="0" b="0"/>
            <wp:wrapTight wrapText="bothSides">
              <wp:wrapPolygon edited="0">
                <wp:start x="-1271" y="0"/>
                <wp:lineTo x="-1271" y="21207"/>
                <wp:lineTo x="12706" y="21207"/>
                <wp:lineTo x="13976" y="21207"/>
                <wp:lineTo x="20329" y="12567"/>
                <wp:lineTo x="21600" y="7069"/>
                <wp:lineTo x="21600" y="0"/>
                <wp:lineTo x="-1271" y="0"/>
              </wp:wrapPolygon>
            </wp:wrapTight>
            <wp:docPr id="4" name="Picture 1" descr="cut out si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t out sid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TW"/>
        </w:rPr>
        <w:pict>
          <v:shape id="_x0000_s1038" type="#_x0000_t202" alt="" style="position:absolute;margin-left:524.65pt;margin-top:124.65pt;width:13.75pt;height:106pt;z-index:-251635712;mso-wrap-style:none;mso-position-horizontal-relative:text;mso-position-vertical-relative:text;mso-width-relative:margin;mso-height-relative:margin;v-text-anchor:middle" wrapcoords="0 0" filled="f" stroked="f">
            <v:textbox style="layout-flow:vertical;mso-next-textbox:#_x0000_s1038;mso-fit-shape-to-text:t" inset="0,0,0,0">
              <w:txbxContent>
                <w:p w:rsidR="009D458A" w:rsidRDefault="009D458A">
                  <w:r>
                    <w:t>Cut Along Outside Lines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027" type="#_x0000_t8" style="position:absolute;margin-left:120pt;margin-top:21.75pt;width:366.75pt;height:36pt;flip:y;z-index:251668480;mso-position-horizontal-relative:text;mso-position-vertical-relative:text" o:regroupid="2" adj="1440"/>
        </w:pict>
      </w:r>
      <w:r>
        <w:rPr>
          <w:noProof/>
        </w:rPr>
        <w:pict>
          <v:shape id="_x0000_s1036" type="#_x0000_t202" alt="" style="position:absolute;margin-left:132.75pt;margin-top:424.5pt;width:342pt;height:342pt;z-index:251676672;mso-position-horizontal-relative:text;mso-position-vertical-relative:text;mso-width-relative:margin;mso-height-relative:margin;v-text-anchor:middle" wrapcoords="-287 -142 -287 21695 21887 21695 21887 -142 -287 -142" filled="f" strokecolor="#622423 [1605]" strokeweight="4.5pt">
            <v:stroke linestyle="thinThick"/>
            <v:textbox style="mso-next-textbox:#_x0000_s1036">
              <w:txbxContent>
                <w:p w:rsidR="00C66114" w:rsidRPr="007C3585" w:rsidRDefault="00C66114" w:rsidP="00C66114">
                  <w:pPr>
                    <w:jc w:val="center"/>
                    <w:rPr>
                      <w:sz w:val="28"/>
                    </w:rPr>
                  </w:pPr>
                  <w:r>
                    <w:rPr>
                      <w:b/>
                      <w:sz w:val="40"/>
                    </w:rPr>
                    <w:t>Made By Designer</w:t>
                  </w:r>
                </w:p>
              </w:txbxContent>
            </v:textbox>
            <w10:wrap type="tight"/>
          </v:shape>
        </w:pict>
      </w:r>
      <w:r>
        <w:rPr>
          <w:noProof/>
          <w:lang w:eastAsia="zh-TW"/>
        </w:rPr>
        <w:pict>
          <v:shape id="_x0000_s1033" type="#_x0000_t202" style="position:absolute;margin-left:132.75pt;margin-top:69pt;width:342pt;height:335.25pt;z-index:251672576;mso-position-horizontal-relative:text;mso-position-vertical-relative:text;mso-width-relative:margin;mso-height-relative:margin" filled="f" strokecolor="#622423 [1605]" strokeweight="4.5pt">
            <v:stroke linestyle="thinThick"/>
            <v:textbox style="mso-next-textbox:#_x0000_s1033">
              <w:txbxContent>
                <w:p w:rsidR="00C64756" w:rsidRDefault="00C64756" w:rsidP="00C64756">
                  <w:pPr>
                    <w:jc w:val="center"/>
                    <w:rPr>
                      <w:lang w:val="es-MX"/>
                    </w:rPr>
                  </w:pPr>
                </w:p>
                <w:p w:rsidR="00C64756" w:rsidRDefault="00C64756" w:rsidP="00C64756">
                  <w:pPr>
                    <w:jc w:val="center"/>
                    <w:rPr>
                      <w:lang w:val="es-MX"/>
                    </w:rPr>
                  </w:pPr>
                </w:p>
                <w:p w:rsidR="00C64756" w:rsidRDefault="00C64756" w:rsidP="00C64756">
                  <w:pPr>
                    <w:jc w:val="center"/>
                    <w:rPr>
                      <w:lang w:val="es-MX"/>
                    </w:rPr>
                  </w:pPr>
                </w:p>
                <w:p w:rsidR="00C64756" w:rsidRDefault="00C64756" w:rsidP="00C64756">
                  <w:pPr>
                    <w:jc w:val="center"/>
                    <w:rPr>
                      <w:lang w:val="es-MX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838575" cy="723900"/>
                        <wp:effectExtent l="19050" t="0" r="9525" b="0"/>
                        <wp:docPr id="1" name="Picture 1" descr="C:\Projects\Fersum\trunk\Solutions\Cotizaciones\Cotizaciones\AYANTE logo.b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Projects\Fersum\trunk\Solutions\Cotizaciones\Cotizaciones\AYANTE logo.b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38575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64756" w:rsidRDefault="00C64756" w:rsidP="00C64756">
                  <w:pPr>
                    <w:jc w:val="center"/>
                    <w:rPr>
                      <w:sz w:val="52"/>
                      <w:szCs w:val="52"/>
                      <w:lang w:val="es-MX"/>
                    </w:rPr>
                  </w:pPr>
                  <w:r>
                    <w:rPr>
                      <w:noProof/>
                      <w:sz w:val="52"/>
                      <w:szCs w:val="52"/>
                    </w:rPr>
                    <w:drawing>
                      <wp:inline distT="0" distB="0" distL="0" distR="0">
                        <wp:extent cx="3705225" cy="1438275"/>
                        <wp:effectExtent l="19050" t="0" r="9525" b="0"/>
                        <wp:docPr id="2" name="Picture 2" descr="C:\Projects\Fersum\trunk\Solutions\Cotizaciones\Cotizaciones\FERSUM logo.b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Projects\Fersum\trunk\Solutions\Cotizaciones\Cotizaciones\FERSUM logo.b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05225" cy="1438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64756" w:rsidRPr="00C64756" w:rsidRDefault="00C64756" w:rsidP="00C64756">
                  <w:pPr>
                    <w:jc w:val="center"/>
                    <w:rPr>
                      <w:sz w:val="52"/>
                      <w:szCs w:val="52"/>
                      <w:lang w:val="es-MX"/>
                    </w:rPr>
                  </w:pPr>
                  <w:r w:rsidRPr="00C64756">
                    <w:rPr>
                      <w:sz w:val="52"/>
                      <w:szCs w:val="52"/>
                      <w:lang w:val="es-MX"/>
                    </w:rPr>
                    <w:t>Sistema de Cotizaciones</w:t>
                  </w:r>
                </w:p>
                <w:p w:rsidR="00C64756" w:rsidRDefault="00C64756" w:rsidP="00C64756">
                  <w:pPr>
                    <w:jc w:val="center"/>
                    <w:rPr>
                      <w:lang w:val="es-MX"/>
                    </w:rPr>
                  </w:pPr>
                  <w:r w:rsidRPr="00C64756">
                    <w:rPr>
                      <w:lang w:val="es-MX"/>
                    </w:rPr>
                    <w:t>Versión 2.0</w:t>
                  </w:r>
                </w:p>
                <w:p w:rsidR="00C64756" w:rsidRPr="00C64756" w:rsidRDefault="00C64756" w:rsidP="00C64756">
                  <w:pPr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Diciembre 2010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8" style="position:absolute;margin-left:-79.9pt;margin-top:221.65pt;width:365.25pt;height:36pt;rotation:-90;flip:x y;z-index:251670528;mso-position-horizontal-relative:text;mso-position-vertical-relative:text" o:regroupid="2" adj="1215"/>
        </w:pict>
      </w:r>
      <w:r>
        <w:rPr>
          <w:noProof/>
        </w:rPr>
        <w:pict>
          <v:shape id="_x0000_s1028" type="#_x0000_t8" style="position:absolute;margin-left:322.1pt;margin-top:221.65pt;width:365.25pt;height:36pt;rotation:-90;flip:y;z-index:251669504;mso-position-horizontal-relative:text;mso-position-vertical-relative:text" o:regroupid="2" adj="1080"/>
        </w:pict>
      </w:r>
      <w:r>
        <w:rPr>
          <w:noProof/>
        </w:rPr>
        <w:pict>
          <v:rect id="_x0000_s1026" style="position:absolute;margin-left:123.75pt;margin-top:60pt;width:5in;height:5in;z-index:251678720;mso-position-horizontal-relative:text;mso-position-vertical-relative:text" o:regroupid="2" filled="f" strokecolor="#17365d [2415]" strokeweight="6pt">
            <v:stroke linestyle="thickBetweenThin"/>
          </v:rect>
        </w:pict>
      </w:r>
    </w:p>
    <w:sectPr w:rsidR="00394FEC" w:rsidSect="008611E4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attachedTemplate r:id="rId1"/>
  <w:stylePaneFormatFilter w:val="1024"/>
  <w:stylePaneSortMethod w:val="0003"/>
  <w:defaultTabStop w:val="720"/>
  <w:characterSpacingControl w:val="doNotCompress"/>
  <w:compat/>
  <w:rsids>
    <w:rsidRoot w:val="00C64756"/>
    <w:rsid w:val="00002717"/>
    <w:rsid w:val="00030BE4"/>
    <w:rsid w:val="000368FA"/>
    <w:rsid w:val="00106D40"/>
    <w:rsid w:val="00121C02"/>
    <w:rsid w:val="0015379E"/>
    <w:rsid w:val="00153AFC"/>
    <w:rsid w:val="001937C3"/>
    <w:rsid w:val="001B4F6F"/>
    <w:rsid w:val="001E6ACA"/>
    <w:rsid w:val="001F6014"/>
    <w:rsid w:val="002259F9"/>
    <w:rsid w:val="00232D0F"/>
    <w:rsid w:val="002373F5"/>
    <w:rsid w:val="0026524D"/>
    <w:rsid w:val="00276549"/>
    <w:rsid w:val="002A55E4"/>
    <w:rsid w:val="002B4AA5"/>
    <w:rsid w:val="002C7605"/>
    <w:rsid w:val="00304FCB"/>
    <w:rsid w:val="00337C05"/>
    <w:rsid w:val="00361C57"/>
    <w:rsid w:val="00394FEC"/>
    <w:rsid w:val="003E3499"/>
    <w:rsid w:val="004054A9"/>
    <w:rsid w:val="00423D56"/>
    <w:rsid w:val="00436F45"/>
    <w:rsid w:val="00441E7B"/>
    <w:rsid w:val="004671BF"/>
    <w:rsid w:val="004743EE"/>
    <w:rsid w:val="004B1186"/>
    <w:rsid w:val="004C7219"/>
    <w:rsid w:val="004E09B1"/>
    <w:rsid w:val="004E6BE9"/>
    <w:rsid w:val="004F3F1C"/>
    <w:rsid w:val="005214B8"/>
    <w:rsid w:val="00536940"/>
    <w:rsid w:val="00557DFE"/>
    <w:rsid w:val="00563822"/>
    <w:rsid w:val="00572580"/>
    <w:rsid w:val="00574B9D"/>
    <w:rsid w:val="00584D23"/>
    <w:rsid w:val="00585A33"/>
    <w:rsid w:val="00596541"/>
    <w:rsid w:val="005A5C47"/>
    <w:rsid w:val="005F5B6D"/>
    <w:rsid w:val="00611341"/>
    <w:rsid w:val="0062135F"/>
    <w:rsid w:val="0066439D"/>
    <w:rsid w:val="00681112"/>
    <w:rsid w:val="006C05C3"/>
    <w:rsid w:val="006C57C7"/>
    <w:rsid w:val="006E6A58"/>
    <w:rsid w:val="00760E6B"/>
    <w:rsid w:val="0076547A"/>
    <w:rsid w:val="007A340C"/>
    <w:rsid w:val="007A7E7E"/>
    <w:rsid w:val="007B1D3B"/>
    <w:rsid w:val="007C3585"/>
    <w:rsid w:val="007C72DC"/>
    <w:rsid w:val="00824E44"/>
    <w:rsid w:val="00826ACD"/>
    <w:rsid w:val="008355BA"/>
    <w:rsid w:val="00841542"/>
    <w:rsid w:val="00844F4D"/>
    <w:rsid w:val="00847425"/>
    <w:rsid w:val="00851E75"/>
    <w:rsid w:val="008611E4"/>
    <w:rsid w:val="00894272"/>
    <w:rsid w:val="008D553E"/>
    <w:rsid w:val="008E19C4"/>
    <w:rsid w:val="00912B12"/>
    <w:rsid w:val="00940F37"/>
    <w:rsid w:val="009422F7"/>
    <w:rsid w:val="009472CF"/>
    <w:rsid w:val="00960E63"/>
    <w:rsid w:val="00965E67"/>
    <w:rsid w:val="009C2DA9"/>
    <w:rsid w:val="009C79FB"/>
    <w:rsid w:val="009D458A"/>
    <w:rsid w:val="00A24C53"/>
    <w:rsid w:val="00AC53ED"/>
    <w:rsid w:val="00B1454E"/>
    <w:rsid w:val="00B25A11"/>
    <w:rsid w:val="00B570B5"/>
    <w:rsid w:val="00B57751"/>
    <w:rsid w:val="00B838EF"/>
    <w:rsid w:val="00BD15A6"/>
    <w:rsid w:val="00BD4585"/>
    <w:rsid w:val="00BE4A8E"/>
    <w:rsid w:val="00C13844"/>
    <w:rsid w:val="00C15B87"/>
    <w:rsid w:val="00C20EB6"/>
    <w:rsid w:val="00C44BA2"/>
    <w:rsid w:val="00C55F61"/>
    <w:rsid w:val="00C638FB"/>
    <w:rsid w:val="00C64756"/>
    <w:rsid w:val="00C66114"/>
    <w:rsid w:val="00C9431E"/>
    <w:rsid w:val="00C97ECE"/>
    <w:rsid w:val="00CB498B"/>
    <w:rsid w:val="00CC3409"/>
    <w:rsid w:val="00CE201B"/>
    <w:rsid w:val="00CF41DA"/>
    <w:rsid w:val="00CF74EF"/>
    <w:rsid w:val="00D1719B"/>
    <w:rsid w:val="00D36E65"/>
    <w:rsid w:val="00D461B4"/>
    <w:rsid w:val="00D51A1B"/>
    <w:rsid w:val="00D8688B"/>
    <w:rsid w:val="00DA3D66"/>
    <w:rsid w:val="00DC2ADF"/>
    <w:rsid w:val="00DC4766"/>
    <w:rsid w:val="00DD05DB"/>
    <w:rsid w:val="00E14248"/>
    <w:rsid w:val="00E50426"/>
    <w:rsid w:val="00E61EEB"/>
    <w:rsid w:val="00E82539"/>
    <w:rsid w:val="00E833FD"/>
    <w:rsid w:val="00ED56C3"/>
    <w:rsid w:val="00EE79E6"/>
    <w:rsid w:val="00EF236A"/>
    <w:rsid w:val="00F444A7"/>
    <w:rsid w:val="00F827A9"/>
    <w:rsid w:val="00F92BBE"/>
    <w:rsid w:val="00FB19D2"/>
    <w:rsid w:val="00FB44C6"/>
    <w:rsid w:val="00FD2F93"/>
    <w:rsid w:val="00FF2E8C"/>
    <w:rsid w:val="00FF5B86"/>
    <w:rsid w:val="00FF5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5]"/>
    </o:shapedefaults>
    <o:shapelayout v:ext="edit">
      <o:idmap v:ext="edit" data="1"/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4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basedOn w:val="Normal"/>
    <w:link w:val="ChapterChar"/>
    <w:autoRedefine/>
    <w:qFormat/>
    <w:rsid w:val="00C55F61"/>
    <w:pPr>
      <w:widowControl w:val="0"/>
      <w:autoSpaceDE w:val="0"/>
      <w:autoSpaceDN w:val="0"/>
      <w:adjustRightInd w:val="0"/>
      <w:jc w:val="center"/>
    </w:pPr>
    <w:rPr>
      <w:rFonts w:asciiTheme="majorHAnsi" w:eastAsiaTheme="minorEastAsia" w:hAnsiTheme="majorHAnsi" w:cs="Verdana"/>
      <w:b/>
      <w:color w:val="0A047A"/>
      <w:sz w:val="56"/>
    </w:rPr>
  </w:style>
  <w:style w:type="character" w:customStyle="1" w:styleId="ChapterChar">
    <w:name w:val="Chapter Char"/>
    <w:basedOn w:val="DefaultParagraphFont"/>
    <w:link w:val="Chapter"/>
    <w:locked/>
    <w:rsid w:val="00C55F61"/>
    <w:rPr>
      <w:rFonts w:asciiTheme="majorHAnsi" w:eastAsiaTheme="minorEastAsia" w:hAnsiTheme="majorHAnsi" w:cs="Verdana"/>
      <w:b/>
      <w:color w:val="0A047A"/>
      <w:sz w:val="56"/>
      <w:szCs w:val="24"/>
    </w:rPr>
  </w:style>
  <w:style w:type="character" w:customStyle="1" w:styleId="Chapter1">
    <w:name w:val="Chapter 1"/>
    <w:basedOn w:val="BookTitle"/>
    <w:uiPriority w:val="1"/>
    <w:qFormat/>
    <w:rsid w:val="00153AFC"/>
    <w:rPr>
      <w:rFonts w:ascii="Calibri" w:hAnsi="Calibri" w:cs="Times New Roman"/>
      <w:b/>
      <w:bCs/>
      <w:smallCaps/>
      <w:dstrike w:val="0"/>
      <w:color w:val="12037D"/>
      <w:kern w:val="0"/>
      <w:sz w:val="56"/>
      <w:szCs w:val="49"/>
      <w:vertAlign w:val="baseline"/>
    </w:rPr>
  </w:style>
  <w:style w:type="character" w:styleId="BookTitle">
    <w:name w:val="Book Title"/>
    <w:basedOn w:val="DefaultParagraphFont"/>
    <w:uiPriority w:val="33"/>
    <w:qFormat/>
    <w:rsid w:val="0015379E"/>
    <w:rPr>
      <w:b/>
      <w:bCs/>
      <w:smallCaps/>
      <w:spacing w:val="5"/>
    </w:rPr>
  </w:style>
  <w:style w:type="character" w:customStyle="1" w:styleId="Chapter2">
    <w:name w:val="Chapter 2"/>
    <w:basedOn w:val="Chapter1"/>
    <w:uiPriority w:val="1"/>
    <w:qFormat/>
    <w:rsid w:val="0015379E"/>
    <w:rPr>
      <w:bCs/>
      <w:smallCaps w:val="0"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D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D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CS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E02082E-3069-48F9-BE33-B4D6CED626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</Template>
  <TotalTime>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cp:lastPrinted>2010-12-21T18:20:00Z</cp:lastPrinted>
  <dcterms:created xsi:type="dcterms:W3CDTF">2010-12-21T18:15:00Z</dcterms:created>
  <dcterms:modified xsi:type="dcterms:W3CDTF">2010-12-21T18:20:00Z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TC300078349990</vt:lpwstr>
  </property>
</Properties>
</file>